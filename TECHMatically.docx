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00FF9" w14:textId="77777777" w:rsidR="001273C1" w:rsidRDefault="00410070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DE53B6D330B04E5B8DA9159160F93C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C423D6">
            <w:t>TECHMatically</w:t>
          </w:r>
        </w:sdtContent>
      </w:sdt>
      <w:r w:rsidR="00C16778">
        <w:br/>
      </w:r>
      <w:r w:rsidR="00C423D6">
        <w:t>Product specification document</w:t>
      </w:r>
    </w:p>
    <w:p w14:paraId="18219CA0" w14:textId="77777777" w:rsidR="001273C1" w:rsidRDefault="00C423D6">
      <w:pPr>
        <w:pStyle w:val="Subtitle"/>
      </w:pPr>
      <w:r>
        <w:t>FOR CRM</w:t>
      </w:r>
    </w:p>
    <w:p w14:paraId="29ADDC43" w14:textId="63B789E7" w:rsidR="001273C1" w:rsidRDefault="001273C1">
      <w:pPr>
        <w:pStyle w:val="Heading1"/>
      </w:pPr>
    </w:p>
    <w:p w14:paraId="79A8099B" w14:textId="7CFE07E6" w:rsidR="00C423D6" w:rsidRDefault="00C423D6">
      <w:proofErr w:type="spellStart"/>
      <w:r>
        <w:t>Techmatically</w:t>
      </w:r>
      <w:proofErr w:type="spellEnd"/>
      <w:r>
        <w:t xml:space="preserve"> design product for you company. We are design template as per your requirements and add some other features as per our assumption. Hope you like it.</w:t>
      </w:r>
    </w:p>
    <w:p w14:paraId="50771281" w14:textId="1837EC0D" w:rsidR="001273C1" w:rsidRDefault="00C423D6">
      <w:pPr>
        <w:pStyle w:val="Heading2"/>
      </w:pPr>
      <w:r>
        <w:t>Login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5"/>
        <w:gridCol w:w="9155"/>
      </w:tblGrid>
      <w:tr w:rsidR="00386778" w14:paraId="5C0003D2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0DD1F5" w14:textId="77777777" w:rsidR="00386778" w:rsidRDefault="00386778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D12EB0" wp14:editId="6EF8EB0E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66AB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Xa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QG8XamQgAAHEoAAAOAAAAAAAAAAAAAAAAAC4CAABkcnMvZTJvRG9jLnhtbFBL&#10;AQItABQABgAIAAAAIQAF4gw92QAAAAMBAAAPAAAAAAAAAAAAAAAAAPMKAABkcnMvZG93bnJldi54&#10;bWxQSwUGAAAAAAQABADzAAAA+Q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43C651E" w14:textId="72B6A67C" w:rsidR="00386778" w:rsidRDefault="00C423D6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5072D4" wp14:editId="5B521DC2">
                  <wp:extent cx="5943600" cy="28568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F6A8E" w14:textId="77777777" w:rsidR="001273C1" w:rsidRDefault="001273C1">
      <w:pPr>
        <w:pStyle w:val="NoSpacing"/>
      </w:pPr>
    </w:p>
    <w:p w14:paraId="475565A6" w14:textId="3F226260" w:rsidR="001273C1" w:rsidRDefault="00C423D6" w:rsidP="00C423D6">
      <w:pPr>
        <w:pStyle w:val="ListBullet"/>
      </w:pPr>
      <w:r>
        <w:t xml:space="preserve">OTP feature will be visible after login credential </w:t>
      </w:r>
      <w:r w:rsidR="00F37831">
        <w:t>is correct.</w:t>
      </w:r>
    </w:p>
    <w:p w14:paraId="2524DF55" w14:textId="38A21BF6" w:rsidR="00F37831" w:rsidRDefault="00F37831" w:rsidP="00F37831">
      <w:pPr>
        <w:pStyle w:val="ListBullet"/>
        <w:numPr>
          <w:ilvl w:val="0"/>
          <w:numId w:val="0"/>
        </w:numPr>
        <w:ind w:left="432"/>
      </w:pPr>
    </w:p>
    <w:p w14:paraId="784492C3" w14:textId="62483622" w:rsidR="0014086C" w:rsidRDefault="0014086C" w:rsidP="0014086C">
      <w:pPr>
        <w:pStyle w:val="Heading2"/>
      </w:pPr>
      <w:r>
        <w:t>Account / User Profile</w:t>
      </w:r>
    </w:p>
    <w:p w14:paraId="3E176E9B" w14:textId="77777777" w:rsidR="0014086C" w:rsidRDefault="0014086C" w:rsidP="00F37831">
      <w:pPr>
        <w:pStyle w:val="ListBullet"/>
        <w:numPr>
          <w:ilvl w:val="0"/>
          <w:numId w:val="0"/>
        </w:numPr>
        <w:ind w:left="432"/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9"/>
        <w:gridCol w:w="9151"/>
      </w:tblGrid>
      <w:tr w:rsidR="00386778" w14:paraId="73ABA56E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2297BEE" w14:textId="77777777" w:rsidR="00386778" w:rsidRDefault="00386778" w:rsidP="004D39A3"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5E5E5F1C" wp14:editId="6573AC15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A5C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YQmQ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" fillcolor="#5b9bd5 [3204]" stroked="f" strokeweight="0"/>
                      <v:shape id="Freeform 12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C841F24" w14:textId="6C394E72" w:rsidR="00386778" w:rsidRDefault="0014086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834B8B" wp14:editId="0860BB87">
                  <wp:extent cx="5819775" cy="4487545"/>
                  <wp:effectExtent l="0" t="0" r="9525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capture-localhost-7175-Profile-2022-05-21-16_37_2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448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2A0CE" w14:textId="3794DCB0" w:rsidR="001273C1" w:rsidRDefault="0014086C">
      <w:pPr>
        <w:pStyle w:val="Heading1"/>
      </w:pPr>
      <w:r>
        <w:lastRenderedPageBreak/>
        <w:t>Customer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5"/>
        <w:gridCol w:w="9155"/>
      </w:tblGrid>
      <w:tr w:rsidR="00386778" w14:paraId="70578E9D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FFFE604" w14:textId="77777777" w:rsidR="00386778" w:rsidRDefault="00386778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C4BED56" wp14:editId="27DCB052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6D3E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TkQ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cMD6k5EIAABsKAAADgAAAAAAAAAAAAAAAAAuAgAAZHJzL2Uyb0RvYy54bWxQSwECLQAUAAYA&#10;CAAAACEABeIMPdkAAAADAQAADwAAAAAAAAAAAAAAAADrCgAAZHJzL2Rvd25yZXYueG1sUEsFBgAA&#10;AAAEAAQA8wAAAPE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5b9bd5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51A6312" w14:textId="2EE6C6AB" w:rsidR="00386778" w:rsidRDefault="0014086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604F3B" wp14:editId="1EAA107F">
                  <wp:extent cx="5943600" cy="42684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Custom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71E82" w14:textId="77777777" w:rsidR="001273C1" w:rsidRDefault="001273C1">
      <w:pPr>
        <w:pStyle w:val="NoSpacing"/>
      </w:pPr>
    </w:p>
    <w:p w14:paraId="2480C93E" w14:textId="3E046F44" w:rsidR="001273C1" w:rsidRDefault="0014086C">
      <w:pPr>
        <w:pStyle w:val="Heading2"/>
      </w:pPr>
      <w:r>
        <w:lastRenderedPageBreak/>
        <w:t>Customer Add New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5"/>
        <w:gridCol w:w="9155"/>
      </w:tblGrid>
      <w:tr w:rsidR="00FC68B0" w14:paraId="475835E7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B505C5" w14:textId="77777777" w:rsidR="00FC68B0" w:rsidRDefault="00FC68B0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864F67B" wp14:editId="3450AB78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E9332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8Kmg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NG2/CpoIAABxKAAADgAAAAAAAAAAAAAAAAAuAgAAZHJzL2Uyb0RvYy54bWxQ&#10;SwECLQAUAAYACAAAACEABeIMPdkAAAADAQAADwAAAAAAAAAAAAAAAAD0CgAAZHJzL2Rvd25yZXYu&#10;eG1sUEsFBgAAAAAEAAQA8wAAAPoLAAAAAA==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" fillcolor="#5b9bd5 [3204]" stroked="f" strokeweight="0"/>
                      <v:shape id="Freeform 1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AB43E2" w14:textId="5275F6F2" w:rsidR="00FC68B0" w:rsidRDefault="0014086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D64098" wp14:editId="0D78F092">
                  <wp:extent cx="5943600" cy="282067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2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8C1FA" w14:textId="77777777" w:rsidR="001273C1" w:rsidRDefault="001273C1">
      <w:pPr>
        <w:pStyle w:val="NoSpacing"/>
      </w:pPr>
    </w:p>
    <w:p w14:paraId="00EB9E1A" w14:textId="121EF7DE" w:rsidR="001273C1" w:rsidRDefault="0014086C">
      <w:pPr>
        <w:pStyle w:val="Heading2"/>
      </w:pPr>
      <w:r>
        <w:t>Leads</w:t>
      </w:r>
    </w:p>
    <w:p w14:paraId="6A1D0643" w14:textId="747612D4" w:rsidR="001273C1" w:rsidRDefault="001273C1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5"/>
        <w:gridCol w:w="9155"/>
      </w:tblGrid>
      <w:tr w:rsidR="00FC68B0" w14:paraId="0159164C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68628BB" w14:textId="77777777" w:rsidR="00FC68B0" w:rsidRDefault="00FC68B0" w:rsidP="004D39A3">
            <w:r>
              <w:rPr>
                <w:noProof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15CEEBD2" wp14:editId="3E3986DE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2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8C53C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YJllAgAAHE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+tmCZZQIAABxKAAADgAAAAAAAAAAAAAAAAAuAgAAZHJzL2Uyb0RvYy54bWxQSwECLQAU&#10;AAYACAAAACEABeIMPdkAAAADAQAADwAAAAAAAAAAAAAAAADuCgAAZHJzL2Rvd25yZXYueG1sUEsF&#10;BgAAAAAEAAQA8wAAAPQLAAAAAA==&#10;">
                      <v:rect id="Rectangle 2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" fillcolor="#5b9bd5 [3204]" stroked="f" strokeweight="0"/>
                      <v:shape id="Freeform 2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3D584EC" w14:textId="4F6DA914" w:rsidR="00FC68B0" w:rsidRDefault="0014086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FC4CB7" wp14:editId="0F01A1AC">
                  <wp:extent cx="5943600" cy="44653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Lead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91CCD" w14:textId="77777777" w:rsidR="001273C1" w:rsidRDefault="001273C1">
      <w:pPr>
        <w:pStyle w:val="NoSpacing"/>
      </w:pPr>
    </w:p>
    <w:p w14:paraId="4592D158" w14:textId="48CDF287" w:rsidR="001273C1" w:rsidRDefault="0014086C">
      <w:pPr>
        <w:pStyle w:val="Heading2"/>
      </w:pPr>
      <w:r>
        <w:t>Add New Leads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05"/>
        <w:gridCol w:w="9155"/>
      </w:tblGrid>
      <w:tr w:rsidR="00FC68B0" w14:paraId="20764FF0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C75FF5A" w14:textId="77777777" w:rsidR="00FC68B0" w:rsidRDefault="00FC68B0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FF7D99A" wp14:editId="2263B274">
                      <wp:extent cx="141605" cy="141605"/>
                      <wp:effectExtent l="0" t="0" r="0" b="0"/>
                      <wp:docPr id="2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0" name="Rectangle 3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3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1ED5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XHpS/JoIAABxKAAADgAAAAAAAAAAAAAAAAAuAgAAZHJzL2Uyb0RvYy54bWxQ&#10;SwECLQAUAAYACAAAACEABeIMPdkAAAADAQAADwAAAAAAAAAAAAAAAAD0CgAAZHJzL2Rvd25yZXYu&#10;eG1sUEsFBgAAAAAEAAQA8wAAAPoLAAAAAA==&#10;">
                      <v:rect id="Rectangle 3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" fillcolor="#5b9bd5 [3204]" stroked="f" strokeweight="0"/>
                      <v:shape id="Freeform 3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5D1E621" w14:textId="363D02D5" w:rsidR="00FC68B0" w:rsidRDefault="0014086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A27207" wp14:editId="3BFD6FC7">
                  <wp:extent cx="5943600" cy="261493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3F6E3" w14:textId="3B62032F" w:rsidR="001273C1" w:rsidRDefault="001273C1" w:rsidP="0014086C">
      <w:pPr>
        <w:pStyle w:val="Heading2"/>
      </w:pPr>
      <w:bookmarkStart w:id="0" w:name="_GoBack"/>
      <w:bookmarkEnd w:id="0"/>
    </w:p>
    <w:sectPr w:rsidR="001273C1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2CB1D" w14:textId="77777777" w:rsidR="00410070" w:rsidRDefault="00410070">
      <w:pPr>
        <w:spacing w:after="0" w:line="240" w:lineRule="auto"/>
      </w:pPr>
      <w:r>
        <w:separator/>
      </w:r>
    </w:p>
  </w:endnote>
  <w:endnote w:type="continuationSeparator" w:id="0">
    <w:p w14:paraId="06F00F34" w14:textId="77777777" w:rsidR="00410070" w:rsidRDefault="0041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D0C40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485A0" w14:textId="77777777" w:rsidR="00410070" w:rsidRDefault="00410070">
      <w:pPr>
        <w:spacing w:after="0" w:line="240" w:lineRule="auto"/>
      </w:pPr>
      <w:r>
        <w:separator/>
      </w:r>
    </w:p>
  </w:footnote>
  <w:footnote w:type="continuationSeparator" w:id="0">
    <w:p w14:paraId="2A7E3D62" w14:textId="77777777" w:rsidR="00410070" w:rsidRDefault="0041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D6"/>
    <w:rsid w:val="000322BF"/>
    <w:rsid w:val="000C6A97"/>
    <w:rsid w:val="000E697B"/>
    <w:rsid w:val="00117948"/>
    <w:rsid w:val="001238BC"/>
    <w:rsid w:val="001273C1"/>
    <w:rsid w:val="0014086C"/>
    <w:rsid w:val="002129B0"/>
    <w:rsid w:val="00295C0C"/>
    <w:rsid w:val="002A04F7"/>
    <w:rsid w:val="002E52EE"/>
    <w:rsid w:val="003262F3"/>
    <w:rsid w:val="00346FDE"/>
    <w:rsid w:val="00386778"/>
    <w:rsid w:val="00410070"/>
    <w:rsid w:val="004B5850"/>
    <w:rsid w:val="004E5035"/>
    <w:rsid w:val="004F5C8E"/>
    <w:rsid w:val="00517215"/>
    <w:rsid w:val="00545041"/>
    <w:rsid w:val="00590B0E"/>
    <w:rsid w:val="006C5ECB"/>
    <w:rsid w:val="0071603F"/>
    <w:rsid w:val="00741991"/>
    <w:rsid w:val="0076017A"/>
    <w:rsid w:val="00805667"/>
    <w:rsid w:val="0088175F"/>
    <w:rsid w:val="008961F2"/>
    <w:rsid w:val="008F0E66"/>
    <w:rsid w:val="008F4E62"/>
    <w:rsid w:val="00987BCC"/>
    <w:rsid w:val="009A3E0F"/>
    <w:rsid w:val="009B5D53"/>
    <w:rsid w:val="00A97CC8"/>
    <w:rsid w:val="00AA4E06"/>
    <w:rsid w:val="00AA528E"/>
    <w:rsid w:val="00AB131D"/>
    <w:rsid w:val="00AF452C"/>
    <w:rsid w:val="00B0209E"/>
    <w:rsid w:val="00B13AE2"/>
    <w:rsid w:val="00BC617C"/>
    <w:rsid w:val="00BE3CD6"/>
    <w:rsid w:val="00C16778"/>
    <w:rsid w:val="00C423D6"/>
    <w:rsid w:val="00CC4E29"/>
    <w:rsid w:val="00CC612B"/>
    <w:rsid w:val="00D31D4F"/>
    <w:rsid w:val="00DD3056"/>
    <w:rsid w:val="00EA06FB"/>
    <w:rsid w:val="00F37831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5886B"/>
  <w15:chartTrackingRefBased/>
  <w15:docId w15:val="{5830D44F-C7D0-44F4-A765-2ADC9E1C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veel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53B6D330B04E5B8DA9159160F93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9A06-9E5C-47BF-A0F5-AB64D436E367}"/>
      </w:docPartPr>
      <w:docPartBody>
        <w:p w:rsidR="00000000" w:rsidRDefault="00835A47">
          <w:pPr>
            <w:pStyle w:val="DE53B6D330B04E5B8DA9159160F93C23"/>
          </w:pPr>
          <w:r>
            <w:t>Your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7"/>
    <w:rsid w:val="0083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3B6D330B04E5B8DA9159160F93C23">
    <w:name w:val="DE53B6D330B04E5B8DA9159160F93C23"/>
  </w:style>
  <w:style w:type="paragraph" w:customStyle="1" w:styleId="362414DA623B484FA115FD9E6EA99BB9">
    <w:name w:val="362414DA623B484FA115FD9E6EA99BB9"/>
  </w:style>
  <w:style w:type="paragraph" w:customStyle="1" w:styleId="34AEB95543734FAFB3FD7D848CEF9E87">
    <w:name w:val="34AEB95543734FAFB3FD7D848CEF9E87"/>
  </w:style>
  <w:style w:type="paragraph" w:customStyle="1" w:styleId="8517131C1A33413A880222F5D6445E19">
    <w:name w:val="8517131C1A33413A880222F5D6445E19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98B46485CA3A41609EEFB57730C657F5">
    <w:name w:val="98B46485CA3A41609EEFB57730C657F5"/>
  </w:style>
  <w:style w:type="paragraph" w:customStyle="1" w:styleId="96682FA342AB4A1AB11F539F75597D03">
    <w:name w:val="96682FA342AB4A1AB11F539F75597D03"/>
  </w:style>
  <w:style w:type="paragraph" w:customStyle="1" w:styleId="04B5DD2F4CF942D99FDE741C2FE7076F">
    <w:name w:val="04B5DD2F4CF942D99FDE741C2FE7076F"/>
  </w:style>
  <w:style w:type="paragraph" w:customStyle="1" w:styleId="98816503AC03488CBE35BEE059B45AA0">
    <w:name w:val="98816503AC03488CBE35BEE059B45AA0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13684043A0D548E9B69CAE0E92E96AEE">
    <w:name w:val="13684043A0D548E9B69CAE0E92E96AEE"/>
  </w:style>
  <w:style w:type="paragraph" w:customStyle="1" w:styleId="21269B3F7E7F412EA31F6056C44C0599">
    <w:name w:val="21269B3F7E7F412EA31F6056C44C0599"/>
  </w:style>
  <w:style w:type="paragraph" w:customStyle="1" w:styleId="4530416E54364A979B8443FE86486E0F">
    <w:name w:val="4530416E54364A979B8443FE86486E0F"/>
  </w:style>
  <w:style w:type="paragraph" w:customStyle="1" w:styleId="B165F1841C9F442C870A44879F5059AC">
    <w:name w:val="B165F1841C9F442C870A44879F5059AC"/>
  </w:style>
  <w:style w:type="paragraph" w:customStyle="1" w:styleId="E0B1265C4E5B459FB8F1DD0227C2413D">
    <w:name w:val="E0B1265C4E5B459FB8F1DD0227C2413D"/>
  </w:style>
  <w:style w:type="paragraph" w:customStyle="1" w:styleId="926ECF3503BF45C6895BAC94CDB50C92">
    <w:name w:val="926ECF3503BF45C6895BAC94CDB50C92"/>
  </w:style>
  <w:style w:type="paragraph" w:customStyle="1" w:styleId="577FC565071C4B34B4B1F4DD9B62DD2F">
    <w:name w:val="577FC565071C4B34B4B1F4DD9B62DD2F"/>
  </w:style>
  <w:style w:type="paragraph" w:customStyle="1" w:styleId="47582C5B9F7F427191A9E69931643D3F">
    <w:name w:val="47582C5B9F7F427191A9E69931643D3F"/>
  </w:style>
  <w:style w:type="paragraph" w:customStyle="1" w:styleId="FE812C40C35D43B7BB1E2D58FF15D3BD">
    <w:name w:val="FE812C40C35D43B7BB1E2D58FF15D3BD"/>
  </w:style>
  <w:style w:type="paragraph" w:customStyle="1" w:styleId="63B3747F6C85416F847F11BD7E18F98A">
    <w:name w:val="63B3747F6C85416F847F11BD7E18F98A"/>
  </w:style>
  <w:style w:type="paragraph" w:customStyle="1" w:styleId="98D457E6FC7C42EAA590F93575077F2E">
    <w:name w:val="98D457E6FC7C42EAA590F93575077F2E"/>
  </w:style>
  <w:style w:type="paragraph" w:customStyle="1" w:styleId="653DB4AD762D437F872C87A8B0C2624A">
    <w:name w:val="653DB4AD762D437F872C87A8B0C2624A"/>
  </w:style>
  <w:style w:type="paragraph" w:customStyle="1" w:styleId="FB150BA129714DBD9C0ADA9F9FF655FC">
    <w:name w:val="FB150BA129714DBD9C0ADA9F9FF655FC"/>
  </w:style>
  <w:style w:type="paragraph" w:customStyle="1" w:styleId="9C243FF5E66D448BA3B2C962BD86711F">
    <w:name w:val="9C243FF5E66D448BA3B2C962BD86711F"/>
  </w:style>
  <w:style w:type="paragraph" w:customStyle="1" w:styleId="E7116C25FC9B4794B1B2E9B50D68C15B">
    <w:name w:val="E7116C25FC9B4794B1B2E9B50D68C15B"/>
  </w:style>
  <w:style w:type="paragraph" w:customStyle="1" w:styleId="5C734F671D044AD08C44D936BC5D1110">
    <w:name w:val="5C734F671D044AD08C44D936BC5D1110"/>
  </w:style>
  <w:style w:type="paragraph" w:customStyle="1" w:styleId="F8B85751374C4741AF1E0C187D079F31">
    <w:name w:val="F8B85751374C4741AF1E0C187D079F31"/>
  </w:style>
  <w:style w:type="paragraph" w:customStyle="1" w:styleId="8118313D5DB04BB6B5D3BC5F6282EA09">
    <w:name w:val="8118313D5DB04BB6B5D3BC5F6282EA09"/>
  </w:style>
  <w:style w:type="paragraph" w:customStyle="1" w:styleId="83FDD124D4DA4CE780F07E78B73B7CB0">
    <w:name w:val="83FDD124D4DA4CE780F07E78B73B7CB0"/>
  </w:style>
  <w:style w:type="paragraph" w:customStyle="1" w:styleId="01EF46493CF94F56A7CD3850D5B9616E">
    <w:name w:val="01EF46493CF94F56A7CD3850D5B9616E"/>
  </w:style>
  <w:style w:type="paragraph" w:customStyle="1" w:styleId="5D7AEE5243564885BDA8F0D28BD4CCFC">
    <w:name w:val="5D7AEE5243564885BDA8F0D28BD4CCFC"/>
  </w:style>
  <w:style w:type="paragraph" w:customStyle="1" w:styleId="82E4DD774C8D4CB09E461E9EC6A265E3">
    <w:name w:val="82E4DD774C8D4CB09E461E9EC6A265E3"/>
  </w:style>
  <w:style w:type="paragraph" w:customStyle="1" w:styleId="7A1B42A977124E3FAC4B8CC4CBDBA1AD">
    <w:name w:val="7A1B42A977124E3FAC4B8CC4CBDBA1AD"/>
  </w:style>
  <w:style w:type="paragraph" w:customStyle="1" w:styleId="587C2C796980439B9D5C49CEE02F20BC">
    <w:name w:val="587C2C796980439B9D5C49CEE02F20BC"/>
  </w:style>
  <w:style w:type="paragraph" w:customStyle="1" w:styleId="3C4F65B8A0D347FCB4C7A61E496B91EA">
    <w:name w:val="3C4F65B8A0D347FCB4C7A61E496B91EA"/>
  </w:style>
  <w:style w:type="paragraph" w:customStyle="1" w:styleId="206B818B8640417B8A214D7FF96E87FD">
    <w:name w:val="206B818B8640417B8A214D7FF96E87FD"/>
  </w:style>
  <w:style w:type="paragraph" w:customStyle="1" w:styleId="1B03C791B2924C9D8225FA27959D203F">
    <w:name w:val="1B03C791B2924C9D8225FA27959D203F"/>
  </w:style>
  <w:style w:type="paragraph" w:customStyle="1" w:styleId="13FA69C25E5044B6B237F8A24095AE0C">
    <w:name w:val="13FA69C25E5044B6B237F8A24095AE0C"/>
  </w:style>
  <w:style w:type="paragraph" w:customStyle="1" w:styleId="7A5A633F2C324398B374848A7C629011">
    <w:name w:val="7A5A633F2C324398B374848A7C629011"/>
  </w:style>
  <w:style w:type="paragraph" w:customStyle="1" w:styleId="F75950490EDA4B05969DD5FCE6C19D72">
    <w:name w:val="F75950490EDA4B05969DD5FCE6C19D72"/>
  </w:style>
  <w:style w:type="paragraph" w:customStyle="1" w:styleId="F7E71CDEB0634076B32D2B8D2AB8DA62">
    <w:name w:val="F7E71CDEB0634076B32D2B8D2AB8DA62"/>
  </w:style>
  <w:style w:type="paragraph" w:customStyle="1" w:styleId="F56435858D1B4DE29E10A944F53F6C0C">
    <w:name w:val="F56435858D1B4DE29E10A944F53F6C0C"/>
  </w:style>
  <w:style w:type="paragraph" w:customStyle="1" w:styleId="BA1F8556460045F79D5C03E281B4E33A">
    <w:name w:val="BA1F8556460045F79D5C03E281B4E33A"/>
  </w:style>
  <w:style w:type="paragraph" w:customStyle="1" w:styleId="2D59C707B2804ECF8F1F510CAB3BBBAB">
    <w:name w:val="2D59C707B2804ECF8F1F510CAB3BBBAB"/>
  </w:style>
  <w:style w:type="paragraph" w:customStyle="1" w:styleId="A4CC14747D924040B851D208512AF0D1">
    <w:name w:val="A4CC14747D924040B851D208512AF0D1"/>
  </w:style>
  <w:style w:type="paragraph" w:customStyle="1" w:styleId="49AACD13A73B4B73B9D825A8C92F4412">
    <w:name w:val="49AACD13A73B4B73B9D825A8C92F4412"/>
  </w:style>
  <w:style w:type="paragraph" w:customStyle="1" w:styleId="71C898EC6C8A4F7EBE7D9F6C0215F25B">
    <w:name w:val="71C898EC6C8A4F7EBE7D9F6C0215F25B"/>
  </w:style>
  <w:style w:type="paragraph" w:customStyle="1" w:styleId="F295FE45115E45A4A27C4F606BDC7610">
    <w:name w:val="F295FE45115E45A4A27C4F606BDC7610"/>
  </w:style>
  <w:style w:type="paragraph" w:customStyle="1" w:styleId="00E9667FA56047FCAD247DD69E9DA1E3">
    <w:name w:val="00E9667FA56047FCAD247DD69E9DA1E3"/>
  </w:style>
  <w:style w:type="paragraph" w:customStyle="1" w:styleId="76D7F94FE9F946F395D394786764D931">
    <w:name w:val="76D7F94FE9F946F395D394786764D931"/>
  </w:style>
  <w:style w:type="paragraph" w:customStyle="1" w:styleId="6A5F284F355E4528842AC01A946B6CE6">
    <w:name w:val="6A5F284F355E4528842AC01A946B6CE6"/>
  </w:style>
  <w:style w:type="paragraph" w:customStyle="1" w:styleId="63FA4E2560AD43C894B54C396603A8FB">
    <w:name w:val="63FA4E2560AD43C894B54C396603A8FB"/>
  </w:style>
  <w:style w:type="paragraph" w:customStyle="1" w:styleId="CD790AA6C340473DBAAB567222408271">
    <w:name w:val="CD790AA6C340473DBAAB567222408271"/>
  </w:style>
  <w:style w:type="paragraph" w:customStyle="1" w:styleId="24E726940F564052B7B19C992836B8C9">
    <w:name w:val="24E726940F564052B7B19C992836B8C9"/>
  </w:style>
  <w:style w:type="paragraph" w:customStyle="1" w:styleId="B77013FA8E504128AB0DE6DCEAD657A8">
    <w:name w:val="B77013FA8E504128AB0DE6DCEAD657A8"/>
  </w:style>
  <w:style w:type="paragraph" w:customStyle="1" w:styleId="2C3870A20148401E80E5061DC37CCD75">
    <w:name w:val="2C3870A20148401E80E5061DC37CCD75"/>
  </w:style>
  <w:style w:type="paragraph" w:customStyle="1" w:styleId="2454F352EE7542ADB81174F5D98B667D">
    <w:name w:val="2454F352EE7542ADB81174F5D98B667D"/>
  </w:style>
  <w:style w:type="paragraph" w:customStyle="1" w:styleId="BAB1A7975ABD4D40918BF4F35712564E">
    <w:name w:val="BAB1A7975ABD4D40918BF4F35712564E"/>
  </w:style>
  <w:style w:type="paragraph" w:customStyle="1" w:styleId="644BDBFFB4EF4F0B90013CC88B6A6BF2">
    <w:name w:val="644BDBFFB4EF4F0B90013CC88B6A6BF2"/>
  </w:style>
  <w:style w:type="paragraph" w:customStyle="1" w:styleId="D18A061CB5AC4FB08FDA49DE313103F8">
    <w:name w:val="D18A061CB5AC4FB08FDA49DE313103F8"/>
  </w:style>
  <w:style w:type="paragraph" w:customStyle="1" w:styleId="85B213883511435FA5187906B5E7C857">
    <w:name w:val="85B213883511435FA5187906B5E7C857"/>
  </w:style>
  <w:style w:type="paragraph" w:customStyle="1" w:styleId="A63789CC53F84E14BE9DC3D83B40BE4F">
    <w:name w:val="A63789CC53F84E14BE9DC3D83B40BE4F"/>
  </w:style>
  <w:style w:type="paragraph" w:customStyle="1" w:styleId="1D69794D61E548EE8CC100261A1F5FF0">
    <w:name w:val="1D69794D61E548EE8CC100261A1F5FF0"/>
  </w:style>
  <w:style w:type="paragraph" w:customStyle="1" w:styleId="EF1F23830533451B95D4866611CEAD6C">
    <w:name w:val="EF1F23830533451B95D4866611CEAD6C"/>
  </w:style>
  <w:style w:type="paragraph" w:customStyle="1" w:styleId="185A186A099747869AC0B2F3513241ED">
    <w:name w:val="185A186A099747869AC0B2F3513241ED"/>
  </w:style>
  <w:style w:type="paragraph" w:customStyle="1" w:styleId="A9F7AD905F5942BCAC50FEDEB2D9C0DF">
    <w:name w:val="A9F7AD905F5942BCAC50FEDEB2D9C0DF"/>
  </w:style>
  <w:style w:type="paragraph" w:customStyle="1" w:styleId="E8D9CB06E90648908F0558C97288060C">
    <w:name w:val="E8D9CB06E90648908F0558C97288060C"/>
  </w:style>
  <w:style w:type="paragraph" w:customStyle="1" w:styleId="7B8B083675BF4C1793686FCE5397B544">
    <w:name w:val="7B8B083675BF4C1793686FCE5397B544"/>
  </w:style>
  <w:style w:type="paragraph" w:customStyle="1" w:styleId="4F6D63A0CCFE414FBF1485AE4B5753AB">
    <w:name w:val="4F6D63A0CCFE414FBF1485AE4B5753AB"/>
  </w:style>
  <w:style w:type="paragraph" w:customStyle="1" w:styleId="484335B4C86D45E28DA2BEFFA31A86E7">
    <w:name w:val="484335B4C86D45E28DA2BEFFA31A86E7"/>
  </w:style>
  <w:style w:type="paragraph" w:customStyle="1" w:styleId="B8869E627C704303A814D2B4C33FD03F">
    <w:name w:val="B8869E627C704303A814D2B4C33FD03F"/>
  </w:style>
  <w:style w:type="paragraph" w:customStyle="1" w:styleId="D4638091C5824CBB8D985E8F3A398590">
    <w:name w:val="D4638091C5824CBB8D985E8F3A398590"/>
  </w:style>
  <w:style w:type="paragraph" w:customStyle="1" w:styleId="1F338306104F42BEBACFC68E46098983">
    <w:name w:val="1F338306104F42BEBACFC68E46098983"/>
  </w:style>
  <w:style w:type="paragraph" w:customStyle="1" w:styleId="31DE749B6CC64D639053EAECFF615760">
    <w:name w:val="31DE749B6CC64D639053EAECFF615760"/>
  </w:style>
  <w:style w:type="paragraph" w:customStyle="1" w:styleId="DDD35FD262BA49C9801F0DBBF3BF41E9">
    <w:name w:val="DDD35FD262BA49C9801F0DBBF3BF41E9"/>
  </w:style>
  <w:style w:type="paragraph" w:customStyle="1" w:styleId="5597729187EB48799B71DD83ECA893D9">
    <w:name w:val="5597729187EB48799B71DD83ECA893D9"/>
  </w:style>
  <w:style w:type="paragraph" w:customStyle="1" w:styleId="0264D59A8FB34F1ABE7049F54DAFFEC0">
    <w:name w:val="0264D59A8FB34F1ABE7049F54DAFFEC0"/>
  </w:style>
  <w:style w:type="paragraph" w:customStyle="1" w:styleId="7998FE56D57C44F68148BB4AD310140C">
    <w:name w:val="7998FE56D57C44F68148BB4AD310140C"/>
  </w:style>
  <w:style w:type="paragraph" w:customStyle="1" w:styleId="E42AD362CE494D68B6585725A782CA2E">
    <w:name w:val="E42AD362CE494D68B6585725A782CA2E"/>
  </w:style>
  <w:style w:type="paragraph" w:customStyle="1" w:styleId="953278F34CDE4191AA0BA8C8B3EC9EB7">
    <w:name w:val="953278F34CDE4191AA0BA8C8B3EC9EB7"/>
  </w:style>
  <w:style w:type="paragraph" w:customStyle="1" w:styleId="9E9B3CE919564ACABCEBDE0D33040C87">
    <w:name w:val="9E9B3CE919564ACABCEBDE0D33040C87"/>
  </w:style>
  <w:style w:type="paragraph" w:customStyle="1" w:styleId="2ADA0D6736584E418BFEAB1582920899">
    <w:name w:val="2ADA0D6736584E418BFEAB1582920899"/>
  </w:style>
  <w:style w:type="paragraph" w:customStyle="1" w:styleId="EFBD3586172646AAB0F8B455454391C2">
    <w:name w:val="EFBD3586172646AAB0F8B455454391C2"/>
  </w:style>
  <w:style w:type="paragraph" w:customStyle="1" w:styleId="39B5EB908E244655B8F4FE5D22DC1A94">
    <w:name w:val="39B5EB908E244655B8F4FE5D22DC1A94"/>
  </w:style>
  <w:style w:type="paragraph" w:customStyle="1" w:styleId="96B7F2457E3242148BE8A14A18C0A60D">
    <w:name w:val="96B7F2457E3242148BE8A14A18C0A60D"/>
  </w:style>
  <w:style w:type="paragraph" w:customStyle="1" w:styleId="28A9C7D3193F4B15A7BBA0DC33E187CA">
    <w:name w:val="28A9C7D3193F4B15A7BBA0DC33E187CA"/>
  </w:style>
  <w:style w:type="paragraph" w:customStyle="1" w:styleId="9CAEBB2610C64A7D9A4AC3E8EA489D0B">
    <w:name w:val="9CAEBB2610C64A7D9A4AC3E8EA489D0B"/>
  </w:style>
  <w:style w:type="paragraph" w:customStyle="1" w:styleId="8D4CB54D4A364D858B11BF9C2C5D8F03">
    <w:name w:val="8D4CB54D4A364D858B11BF9C2C5D8F03"/>
  </w:style>
  <w:style w:type="paragraph" w:customStyle="1" w:styleId="799DFD861C554618A85CBCAD8C0CB9B5">
    <w:name w:val="799DFD861C554618A85CBCAD8C0CB9B5"/>
  </w:style>
  <w:style w:type="paragraph" w:customStyle="1" w:styleId="4D6A31BE67864D798001120EA651D249">
    <w:name w:val="4D6A31BE67864D798001120EA651D249"/>
  </w:style>
  <w:style w:type="paragraph" w:customStyle="1" w:styleId="94484441EA514C08AEADA4F0A2150BFC">
    <w:name w:val="94484441EA514C08AEADA4F0A2150BFC"/>
  </w:style>
  <w:style w:type="paragraph" w:customStyle="1" w:styleId="FC843C8C421F4ECE98F7A4F35C871C94">
    <w:name w:val="FC843C8C421F4ECE98F7A4F35C871C94"/>
  </w:style>
  <w:style w:type="paragraph" w:customStyle="1" w:styleId="17F7004901EB4CA0A3BBBEB438F23003">
    <w:name w:val="17F7004901EB4CA0A3BBBEB438F23003"/>
  </w:style>
  <w:style w:type="paragraph" w:customStyle="1" w:styleId="BFC305CA7CBC4C79BBA33A89E71EF52F">
    <w:name w:val="BFC305CA7CBC4C79BBA33A89E71EF52F"/>
  </w:style>
  <w:style w:type="paragraph" w:customStyle="1" w:styleId="2D03145637114BD699CA405595D9A4A4">
    <w:name w:val="2D03145637114BD699CA405595D9A4A4"/>
  </w:style>
  <w:style w:type="paragraph" w:customStyle="1" w:styleId="35FCE379C7A641068F1A512513C4EAF6">
    <w:name w:val="35FCE379C7A641068F1A512513C4EAF6"/>
  </w:style>
  <w:style w:type="paragraph" w:customStyle="1" w:styleId="EC440A0289414CAABD05CDFFB91518AC">
    <w:name w:val="EC440A0289414CAABD05CDFFB91518AC"/>
  </w:style>
  <w:style w:type="paragraph" w:customStyle="1" w:styleId="0BCDBC8F426F453A8D0425B84F2016BD">
    <w:name w:val="0BCDBC8F426F453A8D0425B84F2016BD"/>
  </w:style>
  <w:style w:type="paragraph" w:customStyle="1" w:styleId="FBBC623B32FC4590989D09D8F5EC4951">
    <w:name w:val="FBBC623B32FC4590989D09D8F5EC4951"/>
  </w:style>
  <w:style w:type="paragraph" w:customStyle="1" w:styleId="5CC69DBFD232483FBE74EC54991F563B">
    <w:name w:val="5CC69DBFD232483FBE74EC54991F563B"/>
  </w:style>
  <w:style w:type="paragraph" w:customStyle="1" w:styleId="3F550826F0A84991AF73E8543FFA18AE">
    <w:name w:val="3F550826F0A84991AF73E8543FFA18AE"/>
  </w:style>
  <w:style w:type="paragraph" w:customStyle="1" w:styleId="748714FF088E4191B5DAEEC5CA4C3492">
    <w:name w:val="748714FF088E4191B5DAEEC5CA4C3492"/>
  </w:style>
  <w:style w:type="paragraph" w:customStyle="1" w:styleId="A2337A83DB834D5C8964DC22C3D139EB">
    <w:name w:val="A2337A83DB834D5C8964DC22C3D139EB"/>
  </w:style>
  <w:style w:type="paragraph" w:customStyle="1" w:styleId="689029CFF814476499C2F4F19324F2B8">
    <w:name w:val="689029CFF814476499C2F4F19324F2B8"/>
  </w:style>
  <w:style w:type="paragraph" w:customStyle="1" w:styleId="4D80D95F67524E40B9E863D017F35FB4">
    <w:name w:val="4D80D95F67524E40B9E863D017F35FB4"/>
  </w:style>
  <w:style w:type="paragraph" w:customStyle="1" w:styleId="98E80EAC8ADA4AE793DA8285EE1ECAD3">
    <w:name w:val="98E80EAC8ADA4AE793DA8285EE1ECAD3"/>
  </w:style>
  <w:style w:type="paragraph" w:customStyle="1" w:styleId="5D1887C27270446EBAF41C17581D717B">
    <w:name w:val="5D1887C27270446EBAF41C17581D717B"/>
  </w:style>
  <w:style w:type="paragraph" w:customStyle="1" w:styleId="19A85FF567CC4A7487AF9B529FE19C8D">
    <w:name w:val="19A85FF567CC4A7487AF9B529FE19C8D"/>
  </w:style>
  <w:style w:type="paragraph" w:customStyle="1" w:styleId="39D56980DF934582BB3BE48A3BF378DF">
    <w:name w:val="39D56980DF934582BB3BE48A3BF378DF"/>
  </w:style>
  <w:style w:type="paragraph" w:customStyle="1" w:styleId="98ACE568F82F4394A0947565151CC503">
    <w:name w:val="98ACE568F82F4394A0947565151CC503"/>
  </w:style>
  <w:style w:type="paragraph" w:customStyle="1" w:styleId="9ED6379B41AC4AEE9FDB44E838592053">
    <w:name w:val="9ED6379B41AC4AEE9FDB44E838592053"/>
  </w:style>
  <w:style w:type="paragraph" w:customStyle="1" w:styleId="3789164C535C454BBEFE11363F069CA8">
    <w:name w:val="3789164C535C454BBEFE11363F069CA8"/>
  </w:style>
  <w:style w:type="paragraph" w:customStyle="1" w:styleId="5042FA0DE27845D787AB0960A0F053AD">
    <w:name w:val="5042FA0DE27845D787AB0960A0F053AD"/>
  </w:style>
  <w:style w:type="paragraph" w:customStyle="1" w:styleId="7A7AC6B4D592446B907A79331986ED28">
    <w:name w:val="7A7AC6B4D592446B907A79331986ED28"/>
  </w:style>
  <w:style w:type="paragraph" w:customStyle="1" w:styleId="FD691543419047428CFF322209AC622D">
    <w:name w:val="FD691543419047428CFF322209AC622D"/>
  </w:style>
  <w:style w:type="paragraph" w:customStyle="1" w:styleId="C1249BE6F3F94034BAC0D38350E85C6A">
    <w:name w:val="C1249BE6F3F94034BAC0D38350E85C6A"/>
  </w:style>
  <w:style w:type="paragraph" w:customStyle="1" w:styleId="E512523AFD3540D6B413AEBA59675BB5">
    <w:name w:val="E512523AFD3540D6B413AEBA59675BB5"/>
  </w:style>
  <w:style w:type="paragraph" w:customStyle="1" w:styleId="309887AD10AF43F3BAA9918B1D5FF1CC">
    <w:name w:val="309887AD10AF43F3BAA9918B1D5FF1CC"/>
  </w:style>
  <w:style w:type="paragraph" w:customStyle="1" w:styleId="CCEFE050A3AA44CDBA033163DF5F1570">
    <w:name w:val="CCEFE050A3AA44CDBA033163DF5F1570"/>
  </w:style>
  <w:style w:type="paragraph" w:customStyle="1" w:styleId="B14506047FF2446E937F6C79AAABFA2E">
    <w:name w:val="B14506047FF2446E937F6C79AAABFA2E"/>
  </w:style>
  <w:style w:type="paragraph" w:customStyle="1" w:styleId="D933105EED794C5B92343C6193797BBF">
    <w:name w:val="D933105EED794C5B92343C6193797BBF"/>
  </w:style>
  <w:style w:type="paragraph" w:customStyle="1" w:styleId="5F200071AA0C4C98B57C60A3DA81126F">
    <w:name w:val="5F200071AA0C4C98B57C60A3DA81126F"/>
  </w:style>
  <w:style w:type="paragraph" w:customStyle="1" w:styleId="5C0CC03344044548948D448D9023555F">
    <w:name w:val="5C0CC03344044548948D448D9023555F"/>
  </w:style>
  <w:style w:type="paragraph" w:customStyle="1" w:styleId="24713533204149AC8C7ED38C937CBBC7">
    <w:name w:val="24713533204149AC8C7ED38C937CBBC7"/>
  </w:style>
  <w:style w:type="paragraph" w:customStyle="1" w:styleId="EC3017F0ACE246D0A0F12A956DB1B325">
    <w:name w:val="EC3017F0ACE246D0A0F12A956DB1B325"/>
  </w:style>
  <w:style w:type="paragraph" w:customStyle="1" w:styleId="7E78BA4FAD9F44FBB2066B9DEA6EF1F9">
    <w:name w:val="7E78BA4FAD9F44FBB2066B9DEA6EF1F9"/>
  </w:style>
  <w:style w:type="paragraph" w:customStyle="1" w:styleId="1986F2B9F4504EC4995E3A91494A00C2">
    <w:name w:val="1986F2B9F4504EC4995E3A91494A00C2"/>
  </w:style>
  <w:style w:type="paragraph" w:customStyle="1" w:styleId="93516074A9434CA99438805F7199D64F">
    <w:name w:val="93516074A9434CA99438805F7199D64F"/>
  </w:style>
  <w:style w:type="paragraph" w:customStyle="1" w:styleId="CE5692BD72F24C428E6BE69B33A1D705">
    <w:name w:val="CE5692BD72F24C428E6BE69B33A1D705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A56467CF7BBC4A7F82FAC5203380B3A7">
    <w:name w:val="A56467CF7BBC4A7F82FAC5203380B3A7"/>
  </w:style>
  <w:style w:type="paragraph" w:customStyle="1" w:styleId="503E5AA8A5D340538CE54C16B5931573">
    <w:name w:val="503E5AA8A5D340538CE54C16B5931573"/>
  </w:style>
  <w:style w:type="paragraph" w:customStyle="1" w:styleId="2D38BFA30E1A40B99D8E5E8CD48F72B5">
    <w:name w:val="2D38BFA30E1A40B99D8E5E8CD48F72B5"/>
  </w:style>
  <w:style w:type="paragraph" w:customStyle="1" w:styleId="14317A7241EC48688F8B9684A234B0AC">
    <w:name w:val="14317A7241EC48688F8B9684A234B0AC"/>
  </w:style>
  <w:style w:type="paragraph" w:customStyle="1" w:styleId="6B0815F4F1B34F47A668682DC40B0167">
    <w:name w:val="6B0815F4F1B34F47A668682DC40B0167"/>
  </w:style>
  <w:style w:type="paragraph" w:customStyle="1" w:styleId="92C944CD084F4FF59A7EE6BB5AAF70C4">
    <w:name w:val="92C944CD084F4FF59A7EE6BB5AAF70C4"/>
  </w:style>
  <w:style w:type="paragraph" w:customStyle="1" w:styleId="C7E6AED71C084CE197C4CD8D91E420F7">
    <w:name w:val="C7E6AED71C084CE197C4CD8D91E420F7"/>
  </w:style>
  <w:style w:type="paragraph" w:customStyle="1" w:styleId="BF3F8EC7277649649FF7FEFED78796F6">
    <w:name w:val="BF3F8EC7277649649FF7FEFED78796F6"/>
  </w:style>
  <w:style w:type="paragraph" w:customStyle="1" w:styleId="159CC61508C142DBBA4C1E4214E71663">
    <w:name w:val="159CC61508C142DBBA4C1E4214E71663"/>
  </w:style>
  <w:style w:type="paragraph" w:customStyle="1" w:styleId="E4EE4923181A4E5E992286859B3B9735">
    <w:name w:val="E4EE4923181A4E5E992286859B3B9735"/>
  </w:style>
  <w:style w:type="paragraph" w:customStyle="1" w:styleId="0B142E24662C43558FD9D8F28336AAAD">
    <w:name w:val="0B142E24662C43558FD9D8F28336AAAD"/>
  </w:style>
  <w:style w:type="paragraph" w:customStyle="1" w:styleId="2DB4E2D7DD6D4A3CA62A157F543ECDD8">
    <w:name w:val="2DB4E2D7DD6D4A3CA62A157F543ECDD8"/>
  </w:style>
  <w:style w:type="paragraph" w:customStyle="1" w:styleId="4A96B1A5C15347A0B87DF2809539DC08">
    <w:name w:val="4A96B1A5C15347A0B87DF2809539DC08"/>
  </w:style>
  <w:style w:type="paragraph" w:customStyle="1" w:styleId="D2FB165D3D6148A49C27DC4F6045E5FF">
    <w:name w:val="D2FB165D3D6148A49C27DC4F6045E5FF"/>
  </w:style>
  <w:style w:type="paragraph" w:customStyle="1" w:styleId="3122E15732EF4390B8F1A9D6182FFC19">
    <w:name w:val="3122E15732EF4390B8F1A9D6182FFC19"/>
  </w:style>
  <w:style w:type="paragraph" w:customStyle="1" w:styleId="82825918839B4B9193C9DF981372032D">
    <w:name w:val="82825918839B4B9193C9DF981372032D"/>
  </w:style>
  <w:style w:type="paragraph" w:customStyle="1" w:styleId="46EDEAB8DD83420F9761B2670D54B511">
    <w:name w:val="46EDEAB8DD83420F9761B2670D54B511"/>
  </w:style>
  <w:style w:type="paragraph" w:customStyle="1" w:styleId="F505A17CD6E642AE90CC55B53D34C276">
    <w:name w:val="F505A17CD6E642AE90CC55B53D34C276"/>
  </w:style>
  <w:style w:type="paragraph" w:customStyle="1" w:styleId="1AC4FFBA4D004FB999302815DE94CF6D">
    <w:name w:val="1AC4FFBA4D004FB999302815DE94CF6D"/>
  </w:style>
  <w:style w:type="paragraph" w:customStyle="1" w:styleId="7D7EED41E5FB490B953DDEF04D4020FD">
    <w:name w:val="7D7EED41E5FB490B953DDEF04D4020FD"/>
  </w:style>
  <w:style w:type="paragraph" w:customStyle="1" w:styleId="724627432BB44DB9ADE1A9B2AE2615C8">
    <w:name w:val="724627432BB44DB9ADE1A9B2AE2615C8"/>
  </w:style>
  <w:style w:type="paragraph" w:customStyle="1" w:styleId="03AE585437D64792B0F88472B2B951C6">
    <w:name w:val="03AE585437D64792B0F88472B2B951C6"/>
  </w:style>
  <w:style w:type="paragraph" w:customStyle="1" w:styleId="BD8F229513CD46EA8FABB0751CC83B80">
    <w:name w:val="BD8F229513CD46EA8FABB0751CC83B80"/>
  </w:style>
  <w:style w:type="paragraph" w:customStyle="1" w:styleId="232D22E749F44C65A81A4BE05A5B6D98">
    <w:name w:val="232D22E749F44C65A81A4BE05A5B6D98"/>
  </w:style>
  <w:style w:type="paragraph" w:customStyle="1" w:styleId="46158E172BBA4100AE896ED9B38D5996">
    <w:name w:val="46158E172BBA4100AE896ED9B38D5996"/>
  </w:style>
  <w:style w:type="paragraph" w:customStyle="1" w:styleId="42BC6BB31EA841D48A0346E3071B734C">
    <w:name w:val="42BC6BB31EA841D48A0346E3071B734C"/>
  </w:style>
  <w:style w:type="paragraph" w:customStyle="1" w:styleId="B81FECDD23D24ECF8892C627F5F6A1A6">
    <w:name w:val="B81FECDD23D24ECF8892C627F5F6A1A6"/>
  </w:style>
  <w:style w:type="paragraph" w:customStyle="1" w:styleId="3BC965296B774CDA9E333429CBF4740D">
    <w:name w:val="3BC965296B774CDA9E333429CBF4740D"/>
  </w:style>
  <w:style w:type="paragraph" w:customStyle="1" w:styleId="F047E1BB71DD4091810494CD2EABDB2B">
    <w:name w:val="F047E1BB71DD4091810494CD2EABDB2B"/>
  </w:style>
  <w:style w:type="paragraph" w:customStyle="1" w:styleId="A37D41A41FFC4E71A4F241EF53A67F5C">
    <w:name w:val="A37D41A41FFC4E71A4F241EF53A67F5C"/>
  </w:style>
  <w:style w:type="paragraph" w:customStyle="1" w:styleId="F0F7609D41634A3FAE9CF0058CA5AAC1">
    <w:name w:val="F0F7609D41634A3FAE9CF0058CA5AAC1"/>
  </w:style>
  <w:style w:type="paragraph" w:customStyle="1" w:styleId="CB16D6B152D449B99FF8A29C580897DF">
    <w:name w:val="CB16D6B152D449B99FF8A29C580897DF"/>
  </w:style>
  <w:style w:type="paragraph" w:customStyle="1" w:styleId="150FE62268D840659B3B8C056CACFC2F">
    <w:name w:val="150FE62268D840659B3B8C056CACFC2F"/>
  </w:style>
  <w:style w:type="paragraph" w:customStyle="1" w:styleId="A44F4C7D89484DA8A96C6118F2424B37">
    <w:name w:val="A44F4C7D89484DA8A96C6118F2424B37"/>
  </w:style>
  <w:style w:type="paragraph" w:customStyle="1" w:styleId="EA9B12A4F8D34F138D95F59467AB6899">
    <w:name w:val="EA9B12A4F8D34F138D95F59467AB6899"/>
  </w:style>
  <w:style w:type="paragraph" w:customStyle="1" w:styleId="1F703F5D2E1A4EB3B7B2BE527B3CD99D">
    <w:name w:val="1F703F5D2E1A4EB3B7B2BE527B3CD99D"/>
  </w:style>
  <w:style w:type="paragraph" w:customStyle="1" w:styleId="73F576DD60394FA0BB7A6A039A5C0E90">
    <w:name w:val="73F576DD60394FA0BB7A6A039A5C0E90"/>
  </w:style>
  <w:style w:type="paragraph" w:customStyle="1" w:styleId="AFB6CCBF2CC24DAEB1A2A1E2721C7FEB">
    <w:name w:val="AFB6CCBF2CC24DAEB1A2A1E2721C7FEB"/>
  </w:style>
  <w:style w:type="paragraph" w:customStyle="1" w:styleId="CBA007C41F9E435EB2B0F6A5DD752F3E">
    <w:name w:val="CBA007C41F9E435EB2B0F6A5DD752F3E"/>
  </w:style>
  <w:style w:type="paragraph" w:customStyle="1" w:styleId="74EC02A66D9B4FB0AE3ED40A8031B90D">
    <w:name w:val="74EC02A66D9B4FB0AE3ED40A8031B90D"/>
  </w:style>
  <w:style w:type="paragraph" w:customStyle="1" w:styleId="5C53E5095DDA4F5D8F82C063DA0A3EFA">
    <w:name w:val="5C53E5095DDA4F5D8F82C063DA0A3EFA"/>
  </w:style>
  <w:style w:type="paragraph" w:customStyle="1" w:styleId="AC7B4D66B9ED47F0ACD40F6C74EAB72D">
    <w:name w:val="AC7B4D66B9ED47F0ACD40F6C74EAB72D"/>
  </w:style>
  <w:style w:type="paragraph" w:customStyle="1" w:styleId="57EEC554127C461396E98FBD10EC6374">
    <w:name w:val="57EEC554127C461396E98FBD10EC6374"/>
  </w:style>
  <w:style w:type="paragraph" w:customStyle="1" w:styleId="DAEED86C036E41CD9150E12B3E8EF4A5">
    <w:name w:val="DAEED86C036E41CD9150E12B3E8EF4A5"/>
  </w:style>
  <w:style w:type="paragraph" w:customStyle="1" w:styleId="7EFDCD9DE0204ECC835F201247499806">
    <w:name w:val="7EFDCD9DE0204ECC835F201247499806"/>
  </w:style>
  <w:style w:type="paragraph" w:customStyle="1" w:styleId="0B047F2D410C4459B112181D9EF1D12D">
    <w:name w:val="0B047F2D410C4459B112181D9EF1D12D"/>
  </w:style>
  <w:style w:type="paragraph" w:customStyle="1" w:styleId="22BDD79834F049D9B947B197F763F0D7">
    <w:name w:val="22BDD79834F049D9B947B197F763F0D7"/>
  </w:style>
  <w:style w:type="paragraph" w:customStyle="1" w:styleId="C2DEDA513D60494B8DCCF7BC05A7F392">
    <w:name w:val="C2DEDA513D60494B8DCCF7BC05A7F392"/>
  </w:style>
  <w:style w:type="paragraph" w:customStyle="1" w:styleId="29AB7F7275BC4DE4BD6F31C21AA69ECF">
    <w:name w:val="29AB7F7275BC4DE4BD6F31C21AA69ECF"/>
  </w:style>
  <w:style w:type="paragraph" w:customStyle="1" w:styleId="12A47A001DD64994A9AF117F2340818C">
    <w:name w:val="12A47A001DD64994A9AF117F2340818C"/>
  </w:style>
  <w:style w:type="paragraph" w:customStyle="1" w:styleId="D31F48B140254D3796C4FA33A25B0FE4">
    <w:name w:val="D31F48B140254D3796C4FA33A25B0FE4"/>
  </w:style>
  <w:style w:type="paragraph" w:customStyle="1" w:styleId="A98018A53B824F948325835EE731C4BC">
    <w:name w:val="A98018A53B824F948325835EE731C4BC"/>
  </w:style>
  <w:style w:type="paragraph" w:customStyle="1" w:styleId="8F6D5FF547264578996C16943AF9CE92">
    <w:name w:val="8F6D5FF547264578996C16943AF9C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74</TotalTime>
  <Pages>6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TECHMatically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Naveel</dc:creator>
  <cp:lastModifiedBy>Naveel</cp:lastModifiedBy>
  <cp:revision>2</cp:revision>
  <dcterms:created xsi:type="dcterms:W3CDTF">2022-05-21T10:28:00Z</dcterms:created>
  <dcterms:modified xsi:type="dcterms:W3CDTF">2022-05-21T11:42:00Z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